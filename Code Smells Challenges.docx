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9E" w:rsidRDefault="004C639E" w:rsidP="004C639E">
      <w:pPr>
        <w:pStyle w:val="Heading1"/>
      </w:pPr>
      <w:r>
        <w:t>Code Smells Challenges</w:t>
      </w:r>
    </w:p>
    <w:p w:rsidR="00C1753C" w:rsidRDefault="00C1753C" w:rsidP="004C639E">
      <w:pPr>
        <w:pStyle w:val="ListParagraph"/>
        <w:numPr>
          <w:ilvl w:val="0"/>
          <w:numId w:val="7"/>
        </w:numPr>
      </w:pPr>
      <w:r>
        <w:t>Divide into teams</w:t>
      </w:r>
    </w:p>
    <w:p w:rsidR="00C1753C" w:rsidRDefault="00C1753C" w:rsidP="00C1753C">
      <w:pPr>
        <w:pStyle w:val="ListParagraph"/>
        <w:numPr>
          <w:ilvl w:val="1"/>
          <w:numId w:val="7"/>
        </w:numPr>
      </w:pPr>
      <w:r>
        <w:t>Line up by duration at current company</w:t>
      </w:r>
    </w:p>
    <w:p w:rsidR="00C1753C" w:rsidRDefault="00C1753C" w:rsidP="00C1753C">
      <w:pPr>
        <w:pStyle w:val="ListParagraph"/>
        <w:numPr>
          <w:ilvl w:val="1"/>
          <w:numId w:val="7"/>
        </w:numPr>
      </w:pPr>
      <w:r>
        <w:t>Count off, and assigned to group</w:t>
      </w:r>
    </w:p>
    <w:p w:rsidR="00C1753C" w:rsidRDefault="007A1263" w:rsidP="00C1753C">
      <w:pPr>
        <w:pStyle w:val="ListParagraph"/>
        <w:numPr>
          <w:ilvl w:val="0"/>
          <w:numId w:val="7"/>
        </w:numPr>
      </w:pPr>
      <w:r>
        <w:t>Spend time looking at source and discussing in groups</w:t>
      </w:r>
    </w:p>
    <w:p w:rsidR="007A1263" w:rsidRPr="004C639E" w:rsidRDefault="007A1263" w:rsidP="00C1753C">
      <w:pPr>
        <w:pStyle w:val="ListParagraph"/>
        <w:numPr>
          <w:ilvl w:val="0"/>
          <w:numId w:val="7"/>
        </w:numPr>
      </w:pPr>
      <w:r>
        <w:t>Score groups by number of smells/antipatterns identified</w:t>
      </w:r>
      <w:bookmarkStart w:id="0" w:name="_GoBack"/>
      <w:bookmarkEnd w:id="0"/>
    </w:p>
    <w:p w:rsidR="004C639E" w:rsidRDefault="004C639E" w:rsidP="004C639E">
      <w:pPr>
        <w:pStyle w:val="Heading2"/>
      </w:pPr>
      <w:r>
        <w:t>SunDofus</w:t>
      </w:r>
    </w:p>
    <w:p w:rsidR="00F77BBE" w:rsidRPr="00F77BBE" w:rsidRDefault="007A1263" w:rsidP="00F77BBE">
      <w:hyperlink r:id="rId6" w:history="1">
        <w:r w:rsidR="00F77BBE">
          <w:rPr>
            <w:rStyle w:val="Hyperlink"/>
          </w:rPr>
          <w:t>https://github.com/Subv/SunDofus</w:t>
        </w:r>
      </w:hyperlink>
    </w:p>
    <w:p w:rsidR="004C639E" w:rsidRDefault="004C639E" w:rsidP="004C639E">
      <w:pPr>
        <w:pStyle w:val="ListParagraph"/>
        <w:numPr>
          <w:ilvl w:val="0"/>
          <w:numId w:val="2"/>
        </w:numPr>
      </w:pPr>
      <w:r>
        <w:t>World/Realm/Characters/Items/InventaryItems</w:t>
      </w:r>
      <w:r w:rsidR="005D1FCF">
        <w:t>.cs</w:t>
      </w:r>
    </w:p>
    <w:p w:rsidR="00EF5470" w:rsidRDefault="00EF5470" w:rsidP="004C639E">
      <w:pPr>
        <w:pStyle w:val="ListParagraph"/>
        <w:numPr>
          <w:ilvl w:val="0"/>
          <w:numId w:val="2"/>
        </w:numPr>
      </w:pPr>
      <w:r>
        <w:t>Utilities/Basic.cs</w:t>
      </w:r>
    </w:p>
    <w:p w:rsidR="005D1FCF" w:rsidRDefault="005D1FCF" w:rsidP="004C639E">
      <w:pPr>
        <w:pStyle w:val="ListParagraph"/>
        <w:numPr>
          <w:ilvl w:val="0"/>
          <w:numId w:val="2"/>
        </w:numPr>
      </w:pPr>
      <w:r>
        <w:t>World/Realm/Exchanges/Exchange.cs</w:t>
      </w:r>
    </w:p>
    <w:p w:rsidR="004C639E" w:rsidRDefault="005D1FCF" w:rsidP="005D1FCF">
      <w:pPr>
        <w:pStyle w:val="Heading2"/>
      </w:pPr>
      <w:r>
        <w:t>Cows and Bulls</w:t>
      </w:r>
    </w:p>
    <w:p w:rsidR="00F77BBE" w:rsidRPr="00F77BBE" w:rsidRDefault="007A1263" w:rsidP="00F77BBE">
      <w:hyperlink r:id="rId7" w:history="1">
        <w:r w:rsidR="00F77BBE">
          <w:rPr>
            <w:rStyle w:val="Hyperlink"/>
          </w:rPr>
          <w:t>https://github.com/fatalerrorbg/Cows-and-Bulls-1</w:t>
        </w:r>
      </w:hyperlink>
    </w:p>
    <w:p w:rsidR="005D1FCF" w:rsidRDefault="005D1FCF" w:rsidP="005D1FCF">
      <w:pPr>
        <w:pStyle w:val="ListParagraph"/>
        <w:numPr>
          <w:ilvl w:val="0"/>
          <w:numId w:val="3"/>
        </w:numPr>
      </w:pPr>
      <w:r>
        <w:t>cows_buls.cs</w:t>
      </w:r>
    </w:p>
    <w:p w:rsidR="005D1FCF" w:rsidRDefault="0061708F" w:rsidP="0061708F">
      <w:pPr>
        <w:pStyle w:val="Heading2"/>
      </w:pPr>
      <w:r>
        <w:t>4chan image downloader</w:t>
      </w:r>
    </w:p>
    <w:p w:rsidR="00F77BBE" w:rsidRPr="00F77BBE" w:rsidRDefault="007A1263" w:rsidP="00F77BBE">
      <w:hyperlink r:id="rId8" w:history="1">
        <w:r w:rsidR="00F77BBE">
          <w:rPr>
            <w:rStyle w:val="Hyperlink"/>
          </w:rPr>
          <w:t>http://sourceforge.net/projects/fourcid/</w:t>
        </w:r>
      </w:hyperlink>
    </w:p>
    <w:p w:rsidR="0061708F" w:rsidRDefault="0061708F" w:rsidP="0061708F">
      <w:pPr>
        <w:pStyle w:val="ListParagraph"/>
        <w:numPr>
          <w:ilvl w:val="0"/>
          <w:numId w:val="4"/>
        </w:numPr>
      </w:pPr>
      <w:r>
        <w:t>Window1.xaml.cs &gt; backgroundWorker_DoWork()</w:t>
      </w:r>
    </w:p>
    <w:p w:rsidR="000F6C4A" w:rsidRDefault="005414A3" w:rsidP="005414A3">
      <w:pPr>
        <w:pStyle w:val="Heading2"/>
      </w:pPr>
      <w:r>
        <w:t>SC Desktop</w:t>
      </w:r>
    </w:p>
    <w:p w:rsidR="0055464E" w:rsidRPr="0055464E" w:rsidRDefault="007A1263" w:rsidP="0055464E">
      <w:hyperlink r:id="rId9" w:history="1">
        <w:r w:rsidR="0055464E">
          <w:rPr>
            <w:rStyle w:val="Hyperlink"/>
          </w:rPr>
          <w:t>https://github.com/brandon-mcmullin/SC_Desktop</w:t>
        </w:r>
      </w:hyperlink>
    </w:p>
    <w:p w:rsidR="005414A3" w:rsidRDefault="005414A3" w:rsidP="005414A3">
      <w:pPr>
        <w:pStyle w:val="ListParagraph"/>
        <w:numPr>
          <w:ilvl w:val="0"/>
          <w:numId w:val="5"/>
        </w:numPr>
      </w:pPr>
      <w:r>
        <w:t>SC_Desktop project</w:t>
      </w:r>
    </w:p>
    <w:p w:rsidR="005414A3" w:rsidRDefault="0055464E" w:rsidP="0055464E">
      <w:pPr>
        <w:pStyle w:val="Heading2"/>
      </w:pPr>
      <w:r>
        <w:t>CsvHelper</w:t>
      </w:r>
    </w:p>
    <w:p w:rsidR="0055464E" w:rsidRDefault="007A1263" w:rsidP="0055464E">
      <w:hyperlink r:id="rId10" w:history="1">
        <w:r w:rsidR="0055464E">
          <w:rPr>
            <w:rStyle w:val="Hyperlink"/>
          </w:rPr>
          <w:t>https://github.com/JoshClose/CsvHelper</w:t>
        </w:r>
      </w:hyperlink>
    </w:p>
    <w:p w:rsidR="0055464E" w:rsidRDefault="00F77BBE" w:rsidP="0055464E">
      <w:pPr>
        <w:pStyle w:val="ListParagraph"/>
        <w:numPr>
          <w:ilvl w:val="0"/>
          <w:numId w:val="6"/>
        </w:numPr>
      </w:pPr>
      <w:r>
        <w:t>CsvHelper/CsvParser.cs</w:t>
      </w:r>
    </w:p>
    <w:p w:rsidR="00EB42D1" w:rsidRDefault="00EB42D1" w:rsidP="0055464E">
      <w:pPr>
        <w:pStyle w:val="ListParagraph"/>
        <w:numPr>
          <w:ilvl w:val="0"/>
          <w:numId w:val="6"/>
        </w:numPr>
      </w:pPr>
      <w:r>
        <w:t>CsvHelper/CsvWriter.cs</w:t>
      </w:r>
    </w:p>
    <w:p w:rsidR="00EB42D1" w:rsidRPr="0055464E" w:rsidRDefault="00EB42D1" w:rsidP="00EB42D1"/>
    <w:sectPr w:rsidR="00EB42D1" w:rsidRPr="0055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A617D"/>
    <w:multiLevelType w:val="hybridMultilevel"/>
    <w:tmpl w:val="C8D6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30E93"/>
    <w:multiLevelType w:val="hybridMultilevel"/>
    <w:tmpl w:val="D280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62D94"/>
    <w:multiLevelType w:val="hybridMultilevel"/>
    <w:tmpl w:val="8D56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1721A"/>
    <w:multiLevelType w:val="hybridMultilevel"/>
    <w:tmpl w:val="2606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00F31"/>
    <w:multiLevelType w:val="hybridMultilevel"/>
    <w:tmpl w:val="D92E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012A8"/>
    <w:multiLevelType w:val="hybridMultilevel"/>
    <w:tmpl w:val="22103556"/>
    <w:lvl w:ilvl="0" w:tplc="E97A7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54236"/>
    <w:multiLevelType w:val="hybridMultilevel"/>
    <w:tmpl w:val="DFA20D94"/>
    <w:lvl w:ilvl="0" w:tplc="A3601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9E"/>
    <w:rsid w:val="000F6C4A"/>
    <w:rsid w:val="004C639E"/>
    <w:rsid w:val="005414A3"/>
    <w:rsid w:val="0055464E"/>
    <w:rsid w:val="005D1FCF"/>
    <w:rsid w:val="0061708F"/>
    <w:rsid w:val="007A1263"/>
    <w:rsid w:val="00A867E5"/>
    <w:rsid w:val="00C1753C"/>
    <w:rsid w:val="00CA4A21"/>
    <w:rsid w:val="00EB42D1"/>
    <w:rsid w:val="00EF5470"/>
    <w:rsid w:val="00F7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6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63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46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6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63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4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fourci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fatalerrorbg/Cows-and-Bulls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bv/SunDof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hClose/CsvHel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ndon-mcmullin/SC_Deskto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elancy\AppData\Roaming\Microsoft\Templates\Tof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Tofu.dotx</Template>
  <TotalTime>126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Evolution Group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Delancy</dc:creator>
  <cp:lastModifiedBy>Patrick Delancy</cp:lastModifiedBy>
  <cp:revision>6</cp:revision>
  <dcterms:created xsi:type="dcterms:W3CDTF">2013-05-02T02:37:00Z</dcterms:created>
  <dcterms:modified xsi:type="dcterms:W3CDTF">2013-05-02T05:33:00Z</dcterms:modified>
</cp:coreProperties>
</file>